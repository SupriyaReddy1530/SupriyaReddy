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C0" w:rsidRPr="001E3B17" w:rsidRDefault="002277C0" w:rsidP="002277C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E3B17">
        <w:rPr>
          <w:rFonts w:ascii="Times New Roman" w:hAnsi="Times New Roman" w:cs="Times New Roman"/>
          <w:sz w:val="24"/>
          <w:szCs w:val="24"/>
        </w:rPr>
        <w:t>Supriya Reddy Raikanti</w:t>
      </w:r>
      <w:bookmarkStart w:id="0" w:name="_GoBack"/>
      <w:bookmarkEnd w:id="0"/>
    </w:p>
    <w:p w:rsidR="002277C0" w:rsidRPr="00F67751" w:rsidRDefault="002277C0" w:rsidP="002277C0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Bachelor of Technology</w:t>
      </w:r>
    </w:p>
    <w:p w:rsidR="002277C0" w:rsidRDefault="002277C0" w:rsidP="002277C0">
      <w:pPr>
        <w:pStyle w:val="Kontaktinformasjon"/>
        <w:spacing w:line="240" w:lineRule="auto"/>
        <w:rPr>
          <w:rFonts w:ascii="Times New Roman" w:hAnsi="Times New Roman" w:cs="Times New Roman"/>
          <w:sz w:val="24"/>
          <w:szCs w:val="24"/>
          <w:lang w:bidi="nb-NO"/>
        </w:rPr>
      </w:pPr>
      <w:r w:rsidRPr="00F6775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1 469 880 3623</w:t>
      </w:r>
    </w:p>
    <w:p w:rsidR="002277C0" w:rsidRPr="00F67751" w:rsidRDefault="00234234" w:rsidP="002277C0">
      <w:pPr>
        <w:pStyle w:val="Kontaktinformasjon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277C0" w:rsidRPr="0087091F">
          <w:rPr>
            <w:rStyle w:val="Hyperlink"/>
            <w:rFonts w:ascii="Times New Roman" w:hAnsi="Times New Roman" w:cs="Times New Roman"/>
            <w:sz w:val="24"/>
            <w:szCs w:val="24"/>
          </w:rPr>
          <w:t>supriyareddyraikanti@gmail.com</w:t>
        </w:r>
      </w:hyperlink>
    </w:p>
    <w:p w:rsidR="002277C0" w:rsidRPr="00F67751" w:rsidRDefault="002277C0" w:rsidP="002277C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Objective</w:t>
      </w:r>
    </w:p>
    <w:p w:rsidR="002277C0" w:rsidRPr="00F67751" w:rsidRDefault="002277C0" w:rsidP="0022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A passionate student with high dreams in life.Would like to see myself as a tech guru in years to come. Having a proven record of sincere in my studies, and willing to dedicate my life to technology,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67751">
        <w:rPr>
          <w:rFonts w:ascii="Times New Roman" w:hAnsi="Times New Roman" w:cs="Times New Roman"/>
          <w:sz w:val="24"/>
          <w:szCs w:val="24"/>
        </w:rPr>
        <w:t xml:space="preserve">contributes towards the good of human society. Making plans to land in a </w:t>
      </w:r>
      <w:r>
        <w:rPr>
          <w:rFonts w:ascii="Times New Roman" w:hAnsi="Times New Roman" w:cs="Times New Roman"/>
          <w:sz w:val="24"/>
          <w:szCs w:val="24"/>
        </w:rPr>
        <w:t xml:space="preserve">top of the line organization that works for the same goal. </w:t>
      </w:r>
    </w:p>
    <w:p w:rsidR="00020BDE" w:rsidRDefault="00020BDE" w:rsidP="002277C0">
      <w:pPr>
        <w:pStyle w:val="Heading1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Technical Skills</w:t>
      </w:r>
    </w:p>
    <w:p w:rsidR="00020BDE" w:rsidRDefault="00020BDE" w:rsidP="00020BDE">
      <w:pPr>
        <w:pStyle w:val="Heading1"/>
        <w:spacing w:before="40" w:after="40"/>
        <w:rPr>
          <w:rFonts w:ascii="Times New Roman" w:eastAsiaTheme="minorEastAsia" w:hAnsi="Times New Roman" w:cs="Times New Roman"/>
          <w:color w:val="262626" w:themeColor="text1" w:themeTint="D9"/>
          <w:sz w:val="24"/>
          <w:szCs w:val="24"/>
        </w:rPr>
      </w:pPr>
      <w:r w:rsidRPr="00020BDE">
        <w:rPr>
          <w:rFonts w:ascii="Times New Roman" w:eastAsiaTheme="minorEastAsia" w:hAnsi="Times New Roman" w:cs="Times New Roman"/>
          <w:color w:val="262626" w:themeColor="text1" w:themeTint="D9"/>
          <w:sz w:val="24"/>
          <w:szCs w:val="24"/>
        </w:rPr>
        <w:t>Strong knowledge in SQL/T-SQL.</w:t>
      </w:r>
    </w:p>
    <w:p w:rsidR="00020BDE" w:rsidRPr="00020BDE" w:rsidRDefault="00020BDE" w:rsidP="00020BDE">
      <w:pPr>
        <w:pStyle w:val="Heading1"/>
        <w:spacing w:before="40" w:after="40"/>
        <w:rPr>
          <w:rFonts w:ascii="Times New Roman" w:eastAsiaTheme="minorEastAsia" w:hAnsi="Times New Roman" w:cs="Times New Roman"/>
          <w:color w:val="262626" w:themeColor="text1" w:themeTint="D9"/>
          <w:sz w:val="24"/>
          <w:szCs w:val="24"/>
        </w:rPr>
      </w:pPr>
      <w:r w:rsidRPr="00020BDE">
        <w:rPr>
          <w:rFonts w:ascii="Times New Roman" w:eastAsiaTheme="minorEastAsia" w:hAnsi="Times New Roman" w:cs="Times New Roman"/>
          <w:color w:val="262626" w:themeColor="text1" w:themeTint="D9"/>
          <w:sz w:val="24"/>
          <w:szCs w:val="24"/>
        </w:rPr>
        <w:t xml:space="preserve">Worked on an internal project to put up a Database instance on an SQL Server in College. </w:t>
      </w:r>
    </w:p>
    <w:p w:rsidR="002277C0" w:rsidRDefault="002277C0" w:rsidP="002277C0">
      <w:pPr>
        <w:pStyle w:val="Heading1"/>
        <w:rPr>
          <w:rFonts w:ascii="Times New Roman" w:hAnsi="Times New Roman" w:cs="Times New Roman"/>
          <w:sz w:val="24"/>
          <w:szCs w:val="24"/>
          <w:lang w:val="nb-NO"/>
        </w:rPr>
      </w:pPr>
      <w:r w:rsidRPr="00F67751">
        <w:rPr>
          <w:rFonts w:ascii="Times New Roman" w:hAnsi="Times New Roman" w:cs="Times New Roman"/>
          <w:sz w:val="24"/>
          <w:szCs w:val="24"/>
          <w:lang w:val="nb-NO"/>
        </w:rPr>
        <w:t>Education</w:t>
      </w:r>
    </w:p>
    <w:p w:rsidR="00020BDE" w:rsidRPr="00020BDE" w:rsidRDefault="00020BDE" w:rsidP="002277C0">
      <w:pPr>
        <w:pStyle w:val="Heading1"/>
        <w:rPr>
          <w:rFonts w:ascii="Times New Roman" w:eastAsiaTheme="minorEastAsia" w:hAnsi="Times New Roman" w:cs="Times New Roman"/>
          <w:color w:val="262626" w:themeColor="text1" w:themeTint="D9"/>
          <w:sz w:val="24"/>
          <w:szCs w:val="24"/>
        </w:rPr>
      </w:pPr>
      <w:r w:rsidRPr="00020BDE">
        <w:rPr>
          <w:rFonts w:ascii="Times New Roman" w:eastAsiaTheme="minorEastAsia" w:hAnsi="Times New Roman" w:cs="Times New Roman"/>
          <w:color w:val="262626" w:themeColor="text1" w:themeTint="D9"/>
          <w:sz w:val="24"/>
          <w:szCs w:val="24"/>
        </w:rPr>
        <w:t xml:space="preserve">Pursuing Masters in Computer Information Systems in New England College. 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522"/>
        <w:gridCol w:w="2224"/>
      </w:tblGrid>
      <w:tr w:rsidR="002277C0" w:rsidRPr="00F67751" w:rsidTr="00A53C19">
        <w:tc>
          <w:tcPr>
            <w:tcW w:w="7522" w:type="dxa"/>
          </w:tcPr>
          <w:p w:rsidR="002277C0" w:rsidRPr="00F67751" w:rsidRDefault="002277C0" w:rsidP="00A53C19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  <w:r w:rsidRPr="00F67751">
              <w:rPr>
                <w:rFonts w:ascii="Times New Roman" w:hAnsi="Times New Roman" w:cs="Times New Roman"/>
              </w:rPr>
              <w:t xml:space="preserve">B.Tech. 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>JNTU (H), Hyderabad</w:t>
            </w:r>
            <w:r>
              <w:rPr>
                <w:rStyle w:val="Heading4Char"/>
                <w:rFonts w:ascii="Times New Roman" w:hAnsi="Times New Roman" w:cs="Times New Roman"/>
              </w:rPr>
              <w:t xml:space="preserve"> (June 2015-May 2019)      </w:t>
            </w:r>
          </w:p>
          <w:p w:rsidR="002277C0" w:rsidRPr="00F67751" w:rsidRDefault="002277C0" w:rsidP="002277C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Achieved internal successes time to time and could finish course with first class</w:t>
            </w:r>
          </w:p>
          <w:p w:rsidR="002277C0" w:rsidRPr="00F67751" w:rsidRDefault="002277C0" w:rsidP="002277C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Organizing Committee Member of various events in the campus</w:t>
            </w:r>
          </w:p>
          <w:p w:rsidR="002277C0" w:rsidRPr="00F67751" w:rsidRDefault="002277C0" w:rsidP="002277C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Mastered subjects such as Mathematics, Data Structures, Basic Electronics, Software Engineering, Design, Testing, Mobile, Cloud Computing etc.</w:t>
            </w:r>
          </w:p>
        </w:tc>
        <w:tc>
          <w:tcPr>
            <w:tcW w:w="2224" w:type="dxa"/>
          </w:tcPr>
          <w:p w:rsidR="002277C0" w:rsidRPr="00F67751" w:rsidRDefault="002277C0" w:rsidP="00A53C19">
            <w:pPr>
              <w:pStyle w:val="Date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</w:tr>
      <w:tr w:rsidR="002277C0" w:rsidRPr="00F67751" w:rsidTr="00A53C19">
        <w:tc>
          <w:tcPr>
            <w:tcW w:w="7522" w:type="dxa"/>
          </w:tcPr>
          <w:p w:rsidR="002277C0" w:rsidRDefault="002277C0" w:rsidP="00A53C19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</w:p>
          <w:p w:rsidR="002277C0" w:rsidRPr="00F67751" w:rsidRDefault="002277C0" w:rsidP="00A53C19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  <w:r w:rsidRPr="00F67751">
              <w:rPr>
                <w:rFonts w:ascii="Times New Roman" w:hAnsi="Times New Roman" w:cs="Times New Roman"/>
              </w:rPr>
              <w:t xml:space="preserve">Intermediate (+2) 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 xml:space="preserve">Sri Chaitanya </w:t>
            </w:r>
            <w:r>
              <w:rPr>
                <w:rStyle w:val="Heading4Char"/>
                <w:rFonts w:ascii="Times New Roman" w:hAnsi="Times New Roman" w:cs="Times New Roman"/>
              </w:rPr>
              <w:t>Jr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 xml:space="preserve"> College, Hyderabad</w:t>
            </w:r>
            <w:r>
              <w:rPr>
                <w:rStyle w:val="Heading4Char"/>
                <w:rFonts w:ascii="Times New Roman" w:hAnsi="Times New Roman" w:cs="Times New Roman"/>
              </w:rPr>
              <w:t xml:space="preserve"> (June 2013-2015)</w:t>
            </w:r>
          </w:p>
          <w:p w:rsidR="002277C0" w:rsidRPr="00F67751" w:rsidRDefault="002277C0" w:rsidP="002277C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Majors: Mathematics, Physics &amp; Chemistry</w:t>
            </w:r>
          </w:p>
          <w:p w:rsidR="002277C0" w:rsidRPr="00F67751" w:rsidRDefault="002277C0" w:rsidP="00A53C1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4" w:type="dxa"/>
          </w:tcPr>
          <w:p w:rsidR="002277C0" w:rsidRPr="00F67751" w:rsidRDefault="002277C0" w:rsidP="00A53C19">
            <w:pPr>
              <w:pStyle w:val="Date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</w:tr>
      <w:tr w:rsidR="002277C0" w:rsidRPr="00F67751" w:rsidTr="00A53C19">
        <w:tc>
          <w:tcPr>
            <w:tcW w:w="7522" w:type="dxa"/>
          </w:tcPr>
          <w:p w:rsidR="002277C0" w:rsidRPr="00F67751" w:rsidRDefault="002277C0" w:rsidP="00A53C19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  <w:r w:rsidRPr="00F67751">
              <w:rPr>
                <w:rFonts w:ascii="Times New Roman" w:hAnsi="Times New Roman" w:cs="Times New Roman"/>
              </w:rPr>
              <w:t xml:space="preserve">SSC (10th) 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>VishwaBharati School, Nizamabad</w:t>
            </w:r>
            <w:r>
              <w:rPr>
                <w:rStyle w:val="Heading4Char"/>
                <w:rFonts w:ascii="Times New Roman" w:hAnsi="Times New Roman" w:cs="Times New Roman"/>
              </w:rPr>
              <w:t xml:space="preserve"> (June 2012-May 2013)</w:t>
            </w:r>
          </w:p>
          <w:p w:rsidR="002277C0" w:rsidRPr="00F67751" w:rsidRDefault="002277C0" w:rsidP="002277C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Majors: Mathematics, Genral Science, Social Science</w:t>
            </w:r>
          </w:p>
          <w:p w:rsidR="002277C0" w:rsidRPr="00F67751" w:rsidRDefault="002277C0" w:rsidP="002277C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Passed with grade A</w:t>
            </w:r>
          </w:p>
        </w:tc>
        <w:tc>
          <w:tcPr>
            <w:tcW w:w="2224" w:type="dxa"/>
          </w:tcPr>
          <w:p w:rsidR="002277C0" w:rsidRPr="00F67751" w:rsidRDefault="002277C0" w:rsidP="00A53C19">
            <w:pPr>
              <w:pStyle w:val="Date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</w:tr>
    </w:tbl>
    <w:p w:rsidR="002277C0" w:rsidRPr="00F67751" w:rsidRDefault="002277C0" w:rsidP="002277C0">
      <w:pPr>
        <w:pStyle w:val="Heading1"/>
        <w:rPr>
          <w:rFonts w:ascii="Times New Roman" w:hAnsi="Times New Roman" w:cs="Times New Roman"/>
          <w:sz w:val="24"/>
          <w:szCs w:val="24"/>
          <w:lang w:val="nb-NO"/>
        </w:rPr>
      </w:pPr>
      <w:r w:rsidRPr="00F67751">
        <w:rPr>
          <w:rFonts w:ascii="Times New Roman" w:hAnsi="Times New Roman" w:cs="Times New Roman"/>
          <w:sz w:val="24"/>
          <w:szCs w:val="24"/>
          <w:lang w:val="nb-NO"/>
        </w:rPr>
        <w:t>Communication</w:t>
      </w:r>
    </w:p>
    <w:p w:rsidR="002277C0" w:rsidRPr="00F67751" w:rsidRDefault="002277C0" w:rsidP="0022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I gave various presentations on campus and got positive feedback. </w:t>
      </w:r>
    </w:p>
    <w:p w:rsidR="002277C0" w:rsidRPr="00F67751" w:rsidRDefault="002277C0" w:rsidP="0022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Had put my studies into practices and worked on various on-campus projects. </w:t>
      </w:r>
    </w:p>
    <w:p w:rsidR="002277C0" w:rsidRPr="00F67751" w:rsidRDefault="002277C0" w:rsidP="0022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Having good communication skills.</w:t>
      </w:r>
    </w:p>
    <w:p w:rsidR="002277C0" w:rsidRPr="00F67751" w:rsidRDefault="002277C0" w:rsidP="0022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24A6" w:rsidRPr="002277C0" w:rsidRDefault="005224A6" w:rsidP="002277C0">
      <w:pPr>
        <w:rPr>
          <w:szCs w:val="24"/>
        </w:rPr>
      </w:pPr>
    </w:p>
    <w:sectPr w:rsidR="005224A6" w:rsidRPr="002277C0" w:rsidSect="008F5914">
      <w:footerReference w:type="default" r:id="rId8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DF8" w:rsidRDefault="008E4DF8">
      <w:pPr>
        <w:spacing w:line="240" w:lineRule="auto"/>
      </w:pPr>
      <w:r>
        <w:separator/>
      </w:r>
    </w:p>
  </w:endnote>
  <w:endnote w:type="continuationSeparator" w:id="1">
    <w:p w:rsidR="008E4DF8" w:rsidRDefault="008E4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55" w:rsidRDefault="00234234">
    <w:pPr>
      <w:pStyle w:val="Footer"/>
    </w:pPr>
    <w:r>
      <w:rPr>
        <w:noProof w:val="0"/>
        <w:lang w:val="nb-NO" w:bidi="nb-NO"/>
      </w:rPr>
      <w:fldChar w:fldCharType="begin"/>
    </w:r>
    <w:r w:rsidR="003E7996">
      <w:rPr>
        <w:lang w:val="nb-NO" w:bidi="nb-NO"/>
      </w:rPr>
      <w:instrText xml:space="preserve"> PAGE   \* MERGEFORMAT </w:instrText>
    </w:r>
    <w:r>
      <w:rPr>
        <w:noProof w:val="0"/>
        <w:lang w:val="nb-NO" w:bidi="nb-NO"/>
      </w:rPr>
      <w:fldChar w:fldCharType="separate"/>
    </w:r>
    <w:r w:rsidR="005224A6">
      <w:rPr>
        <w:lang w:val="nb-NO" w:bidi="nb-NO"/>
      </w:rPr>
      <w:t>2</w:t>
    </w:r>
    <w:r>
      <w:rPr>
        <w:lang w:val="nb-NO" w:bidi="nb-NO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DF8" w:rsidRDefault="008E4DF8">
      <w:pPr>
        <w:spacing w:line="240" w:lineRule="auto"/>
      </w:pPr>
      <w:r>
        <w:separator/>
      </w:r>
    </w:p>
  </w:footnote>
  <w:footnote w:type="continuationSeparator" w:id="1">
    <w:p w:rsidR="008E4DF8" w:rsidRDefault="008E4D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8B26AE"/>
    <w:multiLevelType w:val="hybridMultilevel"/>
    <w:tmpl w:val="423C892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0614BD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6FA5"/>
    <w:rsid w:val="00020BDE"/>
    <w:rsid w:val="000425C6"/>
    <w:rsid w:val="000C5155"/>
    <w:rsid w:val="000F1DC7"/>
    <w:rsid w:val="001764A6"/>
    <w:rsid w:val="00215D73"/>
    <w:rsid w:val="0022612D"/>
    <w:rsid w:val="002277C0"/>
    <w:rsid w:val="00234234"/>
    <w:rsid w:val="002F47D4"/>
    <w:rsid w:val="00337C64"/>
    <w:rsid w:val="00355027"/>
    <w:rsid w:val="003E7996"/>
    <w:rsid w:val="003F3B40"/>
    <w:rsid w:val="00490268"/>
    <w:rsid w:val="004C3892"/>
    <w:rsid w:val="005224A6"/>
    <w:rsid w:val="005648FD"/>
    <w:rsid w:val="005B7925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D22C0"/>
    <w:rsid w:val="008E1F80"/>
    <w:rsid w:val="008E4DF8"/>
    <w:rsid w:val="008F5914"/>
    <w:rsid w:val="00971A48"/>
    <w:rsid w:val="00A807A2"/>
    <w:rsid w:val="00B0548E"/>
    <w:rsid w:val="00B06F91"/>
    <w:rsid w:val="00B550F6"/>
    <w:rsid w:val="00BD5B36"/>
    <w:rsid w:val="00BE5218"/>
    <w:rsid w:val="00C056DC"/>
    <w:rsid w:val="00C74AEB"/>
    <w:rsid w:val="00C773C5"/>
    <w:rsid w:val="00D136AC"/>
    <w:rsid w:val="00D46981"/>
    <w:rsid w:val="00D54540"/>
    <w:rsid w:val="00D7283A"/>
    <w:rsid w:val="00D77989"/>
    <w:rsid w:val="00DB7951"/>
    <w:rsid w:val="00DE55F0"/>
    <w:rsid w:val="00E10969"/>
    <w:rsid w:val="00E20B31"/>
    <w:rsid w:val="00EF0CB5"/>
    <w:rsid w:val="00EF5D7C"/>
    <w:rsid w:val="00F452F8"/>
    <w:rsid w:val="00F67751"/>
    <w:rsid w:val="00F94D48"/>
    <w:rsid w:val="00FB54AB"/>
    <w:rsid w:val="00FB6C2D"/>
    <w:rsid w:val="00FD6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2" w:qFormat="1"/>
    <w:lsdException w:name="Date" w:uiPriority="6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rsid w:val="00F452F8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sid w:val="00F452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Kontaktinformasjon">
    <w:name w:val="Kontaktinformasjon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F452F8"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iPriority="6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Kontaktinformasjon">
    <w:name w:val="Kontaktinformasjon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priyareddyraikan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shkumar.gudala\AppData\Roaming\Microsoft\Templates\CV%20(kronologisk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(kronologisk).dotx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Gudala, Rameshkumar</dc:creator>
  <cp:lastModifiedBy>Harika</cp:lastModifiedBy>
  <cp:revision>4</cp:revision>
  <cp:lastPrinted>2021-04-30T11:20:00Z</cp:lastPrinted>
  <dcterms:created xsi:type="dcterms:W3CDTF">2022-08-07T17:54:00Z</dcterms:created>
  <dcterms:modified xsi:type="dcterms:W3CDTF">2022-08-13T18:18:00Z</dcterms:modified>
</cp:coreProperties>
</file>